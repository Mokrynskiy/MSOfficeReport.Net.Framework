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861A" w14:textId="33CB1978" w:rsidR="00B84F57" w:rsidRPr="00B26063" w:rsidRDefault="00CD0882" w:rsidP="00CD0882">
      <w:pPr>
        <w:spacing w:line="240" w:lineRule="auto"/>
        <w:rPr>
          <w:lang w:val="en-US"/>
        </w:rPr>
      </w:pPr>
      <w:r>
        <w:t>Поставщик</w:t>
      </w:r>
      <w:r w:rsidRPr="003F581C">
        <w:t>:</w:t>
      </w:r>
      <w:r w:rsidR="003F581C" w:rsidRPr="003F581C">
        <w:t xml:space="preserve"> </w:t>
      </w:r>
      <w:r w:rsidR="00B26063" w:rsidRPr="00B26063">
        <w:t>{</w:t>
      </w:r>
      <w:r w:rsidR="00B26063">
        <w:rPr>
          <w:lang w:val="en-US"/>
        </w:rPr>
        <w:t>{</w:t>
      </w:r>
      <w:r w:rsidR="00743BA9">
        <w:rPr>
          <w:lang w:val="en-US"/>
        </w:rPr>
        <w:t>Saller</w:t>
      </w:r>
      <w:r w:rsidR="00B26063">
        <w:rPr>
          <w:lang w:val="en-US"/>
        </w:rPr>
        <w:t>.</w:t>
      </w:r>
      <w:r w:rsidR="00743BA9">
        <w:rPr>
          <w:lang w:val="en-US"/>
        </w:rPr>
        <w:t>LongName</w:t>
      </w:r>
      <w:r w:rsidR="00B26063">
        <w:rPr>
          <w:lang w:val="en-US"/>
        </w:rPr>
        <w:t>}}</w:t>
      </w:r>
      <w:r w:rsidR="00C54199">
        <w:rPr>
          <w:lang w:val="en-US"/>
        </w:rPr>
        <w:t xml:space="preserve"> ({{Saller.ShortName}})</w:t>
      </w:r>
    </w:p>
    <w:p w14:paraId="79D04844" w14:textId="43955F5B" w:rsidR="00CD0882" w:rsidRPr="00C54199" w:rsidRDefault="00CD0882" w:rsidP="00CD0882">
      <w:pPr>
        <w:spacing w:line="240" w:lineRule="auto"/>
        <w:rPr>
          <w:b/>
          <w:bCs/>
          <w:sz w:val="24"/>
          <w:szCs w:val="24"/>
          <w:lang w:val="en-US"/>
        </w:rPr>
      </w:pPr>
      <w:r>
        <w:t>Адрес</w:t>
      </w:r>
      <w:r w:rsidRPr="00C54199">
        <w:rPr>
          <w:lang w:val="en-US"/>
        </w:rPr>
        <w:t>:</w:t>
      </w:r>
      <w:r w:rsidR="003F581C" w:rsidRPr="00C54199">
        <w:rPr>
          <w:lang w:val="en-US"/>
        </w:rPr>
        <w:t xml:space="preserve"> </w:t>
      </w:r>
      <w:r w:rsidR="00CF566D" w:rsidRPr="00C54199">
        <w:rPr>
          <w:lang w:val="en-US"/>
        </w:rPr>
        <w:t>{{</w:t>
      </w:r>
      <w:r w:rsidR="00743BA9">
        <w:rPr>
          <w:lang w:val="en-US"/>
        </w:rPr>
        <w:t>Saller</w:t>
      </w:r>
      <w:r w:rsidR="00B26063" w:rsidRPr="00C54199">
        <w:rPr>
          <w:lang w:val="en-US"/>
        </w:rPr>
        <w:t>.</w:t>
      </w:r>
      <w:r w:rsidR="00671185">
        <w:rPr>
          <w:lang w:val="en-US"/>
        </w:rPr>
        <w:t>Address</w:t>
      </w:r>
      <w:r w:rsidR="00CF566D" w:rsidRPr="00C54199">
        <w:rPr>
          <w:lang w:val="en-US"/>
        </w:rPr>
        <w:t>}}</w:t>
      </w:r>
      <w:r w:rsidR="00C54199" w:rsidRPr="00C54199">
        <w:rPr>
          <w:lang w:val="en-US"/>
        </w:rPr>
        <w:t xml:space="preserve">, </w:t>
      </w:r>
      <w:r w:rsidR="00C54199">
        <w:rPr>
          <w:lang w:val="en-US"/>
        </w:rPr>
        <w:t>{{Saller.Phone}}, {{Saller.Email}}</w:t>
      </w:r>
    </w:p>
    <w:p w14:paraId="46715B14" w14:textId="77777777" w:rsidR="00CD0882" w:rsidRDefault="00CD0882" w:rsidP="00CD0882">
      <w:pPr>
        <w:jc w:val="center"/>
      </w:pPr>
      <w:r>
        <w:t>Образец заполнения платежного поручения</w:t>
      </w:r>
    </w:p>
    <w:tbl>
      <w:tblPr>
        <w:tblStyle w:val="a3"/>
        <w:tblW w:w="0" w:type="auto"/>
        <w:tblInd w:w="988" w:type="dxa"/>
        <w:tblLook w:val="04A0" w:firstRow="1" w:lastRow="0" w:firstColumn="1" w:lastColumn="0" w:noHBand="0" w:noVBand="1"/>
      </w:tblPr>
      <w:tblGrid>
        <w:gridCol w:w="4677"/>
        <w:gridCol w:w="1134"/>
        <w:gridCol w:w="2724"/>
      </w:tblGrid>
      <w:tr w:rsidR="00CD0882" w14:paraId="3872A735" w14:textId="77777777" w:rsidTr="00743BA9">
        <w:tc>
          <w:tcPr>
            <w:tcW w:w="4677" w:type="dxa"/>
          </w:tcPr>
          <w:p w14:paraId="05BFEA35" w14:textId="77777777" w:rsidR="00CD0882" w:rsidRPr="00743BA9" w:rsidRDefault="00CD0882" w:rsidP="00CD0882">
            <w:r>
              <w:t>Получатель</w:t>
            </w:r>
            <w:r w:rsidRPr="00743BA9">
              <w:t>:</w:t>
            </w:r>
          </w:p>
          <w:p w14:paraId="2E88A1DC" w14:textId="081A44DB" w:rsidR="00CD0882" w:rsidRPr="00743BA9" w:rsidRDefault="00743BA9" w:rsidP="00CD0882">
            <w:r w:rsidRPr="00743BA9">
              <w:t>{{</w:t>
            </w:r>
            <w:r>
              <w:rPr>
                <w:lang w:val="en-US"/>
              </w:rPr>
              <w:t>Saller</w:t>
            </w:r>
            <w:r w:rsidRPr="00743BA9">
              <w:t>.</w:t>
            </w:r>
            <w:r w:rsidR="00C54199">
              <w:t>Short</w:t>
            </w:r>
            <w:r>
              <w:rPr>
                <w:lang w:val="en-US"/>
              </w:rPr>
              <w:t>Name</w:t>
            </w:r>
            <w:r w:rsidRPr="00743BA9">
              <w:t>}}</w:t>
            </w:r>
          </w:p>
          <w:p w14:paraId="4AB64E03" w14:textId="4AC8C0BB" w:rsidR="00CD0882" w:rsidRPr="00743BA9" w:rsidRDefault="00CD0882" w:rsidP="00CD0882">
            <w:r>
              <w:t>ИНН</w:t>
            </w:r>
            <w:r w:rsidRPr="00743BA9">
              <w:t>:</w:t>
            </w:r>
            <w:r w:rsidR="003F581C" w:rsidRPr="00743BA9">
              <w:t xml:space="preserve"> </w:t>
            </w:r>
            <w:r w:rsidR="00743BA9" w:rsidRPr="00743BA9">
              <w:t>{{</w:t>
            </w:r>
            <w:r w:rsidR="00743BA9">
              <w:rPr>
                <w:lang w:val="en-US"/>
              </w:rPr>
              <w:t>Saller</w:t>
            </w:r>
            <w:r w:rsidR="00743BA9" w:rsidRPr="00743BA9">
              <w:t>.</w:t>
            </w:r>
            <w:r w:rsidR="00743BA9">
              <w:rPr>
                <w:lang w:val="en-US"/>
              </w:rPr>
              <w:t>Inn</w:t>
            </w:r>
            <w:r w:rsidR="00743BA9" w:rsidRPr="00743BA9">
              <w:t>}}</w:t>
            </w:r>
          </w:p>
          <w:p w14:paraId="4EDBA1CE" w14:textId="1BC7EE40" w:rsidR="00CD0882" w:rsidRPr="00743BA9" w:rsidRDefault="00CD0882" w:rsidP="00CD0882">
            <w:r>
              <w:t>КПП:</w:t>
            </w:r>
            <w:r w:rsidR="00743BA9" w:rsidRPr="00743BA9">
              <w:t xml:space="preserve"> {{</w:t>
            </w:r>
            <w:r w:rsidR="00743BA9">
              <w:rPr>
                <w:lang w:val="en-US"/>
              </w:rPr>
              <w:t>Saller.Kpp}}</w:t>
            </w:r>
          </w:p>
        </w:tc>
        <w:tc>
          <w:tcPr>
            <w:tcW w:w="1134" w:type="dxa"/>
            <w:vAlign w:val="center"/>
          </w:tcPr>
          <w:p w14:paraId="5ADB3812" w14:textId="77777777" w:rsidR="00CD0882" w:rsidRDefault="00CD0882" w:rsidP="001D4EDB">
            <w:pPr>
              <w:jc w:val="center"/>
            </w:pPr>
            <w:r>
              <w:t>Р/сч.</w:t>
            </w:r>
          </w:p>
        </w:tc>
        <w:tc>
          <w:tcPr>
            <w:tcW w:w="2724" w:type="dxa"/>
            <w:vAlign w:val="center"/>
          </w:tcPr>
          <w:p w14:paraId="2702FB62" w14:textId="2BC9D8DA" w:rsidR="00CD0882" w:rsidRPr="00743BA9" w:rsidRDefault="00743BA9" w:rsidP="00743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{{Saller.Account}}</w:t>
            </w:r>
          </w:p>
        </w:tc>
      </w:tr>
      <w:tr w:rsidR="00CD0882" w14:paraId="60F19536" w14:textId="77777777" w:rsidTr="00743BA9">
        <w:trPr>
          <w:trHeight w:val="119"/>
        </w:trPr>
        <w:tc>
          <w:tcPr>
            <w:tcW w:w="4677" w:type="dxa"/>
            <w:vMerge w:val="restart"/>
          </w:tcPr>
          <w:p w14:paraId="12F06A71" w14:textId="77777777" w:rsidR="00C54199" w:rsidRDefault="001D4EDB" w:rsidP="00CD0882">
            <w:pPr>
              <w:rPr>
                <w:lang w:val="en-US"/>
              </w:rPr>
            </w:pPr>
            <w:r>
              <w:t>Банк получателя</w:t>
            </w:r>
            <w:r>
              <w:rPr>
                <w:lang w:val="en-US"/>
              </w:rPr>
              <w:t>:</w:t>
            </w:r>
            <w:r w:rsidR="00743BA9">
              <w:rPr>
                <w:lang w:val="en-US"/>
              </w:rPr>
              <w:t xml:space="preserve"> </w:t>
            </w:r>
          </w:p>
          <w:p w14:paraId="181EA7BF" w14:textId="2C302E6B" w:rsidR="001D4EDB" w:rsidRPr="001D4EDB" w:rsidRDefault="00743BA9" w:rsidP="00C54199">
            <w:pPr>
              <w:rPr>
                <w:lang w:val="en-US"/>
              </w:rPr>
            </w:pPr>
            <w:r>
              <w:rPr>
                <w:lang w:val="en-US"/>
              </w:rPr>
              <w:t>{{Saller.BankName}}</w:t>
            </w:r>
          </w:p>
        </w:tc>
        <w:tc>
          <w:tcPr>
            <w:tcW w:w="1134" w:type="dxa"/>
            <w:vAlign w:val="center"/>
          </w:tcPr>
          <w:p w14:paraId="6B160F2B" w14:textId="77777777" w:rsidR="00CD0882" w:rsidRDefault="00CD0882" w:rsidP="001D4EDB">
            <w:pPr>
              <w:jc w:val="center"/>
            </w:pPr>
            <w:r>
              <w:t>БИК</w:t>
            </w:r>
          </w:p>
        </w:tc>
        <w:tc>
          <w:tcPr>
            <w:tcW w:w="2724" w:type="dxa"/>
            <w:vAlign w:val="center"/>
          </w:tcPr>
          <w:p w14:paraId="4850DB15" w14:textId="3E083B6B" w:rsidR="00CD0882" w:rsidRPr="00743BA9" w:rsidRDefault="00743BA9" w:rsidP="00743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{{Saller.Bik}}</w:t>
            </w:r>
          </w:p>
        </w:tc>
      </w:tr>
      <w:tr w:rsidR="00CD0882" w14:paraId="15679DE1" w14:textId="77777777" w:rsidTr="00743BA9">
        <w:trPr>
          <w:trHeight w:val="150"/>
        </w:trPr>
        <w:tc>
          <w:tcPr>
            <w:tcW w:w="4677" w:type="dxa"/>
            <w:vMerge/>
          </w:tcPr>
          <w:p w14:paraId="2EF617A1" w14:textId="77777777" w:rsidR="00CD0882" w:rsidRDefault="00CD0882" w:rsidP="00CD0882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1F53B41" w14:textId="77777777" w:rsidR="00CD0882" w:rsidRDefault="00CD0882" w:rsidP="001D4EDB">
            <w:pPr>
              <w:jc w:val="center"/>
            </w:pPr>
            <w:r>
              <w:t>Корр. сч.</w:t>
            </w:r>
          </w:p>
        </w:tc>
        <w:tc>
          <w:tcPr>
            <w:tcW w:w="2724" w:type="dxa"/>
            <w:vAlign w:val="center"/>
          </w:tcPr>
          <w:p w14:paraId="27EEF632" w14:textId="3A499C6F" w:rsidR="00CD0882" w:rsidRPr="00743BA9" w:rsidRDefault="00743BA9" w:rsidP="00743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{{Saller.CorAccount}}</w:t>
            </w:r>
          </w:p>
        </w:tc>
      </w:tr>
    </w:tbl>
    <w:p w14:paraId="43207FAE" w14:textId="77777777" w:rsidR="00CD0882" w:rsidRPr="00CD0882" w:rsidRDefault="00CD0882" w:rsidP="00CD0882">
      <w:pPr>
        <w:jc w:val="center"/>
      </w:pPr>
    </w:p>
    <w:p w14:paraId="50CEFFDD" w14:textId="6EE0D9C6" w:rsidR="00CD0882" w:rsidRDefault="001D4EDB" w:rsidP="001D4EDB">
      <w:pPr>
        <w:jc w:val="center"/>
      </w:pPr>
      <w:r>
        <w:t>Коммерческое предложение №</w:t>
      </w:r>
      <w:r w:rsidR="00743BA9" w:rsidRPr="00743BA9">
        <w:t>{{</w:t>
      </w:r>
      <w:r w:rsidR="00743BA9">
        <w:rPr>
          <w:lang w:val="en-US"/>
        </w:rPr>
        <w:t>CommercialOffer</w:t>
      </w:r>
      <w:r w:rsidR="00743BA9" w:rsidRPr="00743BA9">
        <w:t>.</w:t>
      </w:r>
      <w:r w:rsidR="00743BA9">
        <w:rPr>
          <w:lang w:val="en-US"/>
        </w:rPr>
        <w:t>Number</w:t>
      </w:r>
      <w:r w:rsidR="00743BA9" w:rsidRPr="00743BA9">
        <w:t>}}</w:t>
      </w:r>
      <w:r>
        <w:t xml:space="preserve"> от</w:t>
      </w:r>
      <w:r w:rsidR="00743BA9" w:rsidRPr="00743BA9">
        <w:t xml:space="preserve"> {{</w:t>
      </w:r>
      <w:r w:rsidR="00743BA9">
        <w:rPr>
          <w:lang w:val="en-US"/>
        </w:rPr>
        <w:t>CommercialOffer</w:t>
      </w:r>
      <w:r w:rsidR="00743BA9" w:rsidRPr="00743BA9">
        <w:t>.</w:t>
      </w:r>
      <w:r w:rsidR="00743BA9">
        <w:rPr>
          <w:lang w:val="en-US"/>
        </w:rPr>
        <w:t>ShortDate</w:t>
      </w:r>
      <w:r w:rsidR="00743BA9" w:rsidRPr="00743BA9">
        <w:t>}}</w:t>
      </w:r>
      <w:r>
        <w:t xml:space="preserve"> </w:t>
      </w:r>
    </w:p>
    <w:p w14:paraId="303AB055" w14:textId="34A458DB" w:rsidR="001D4EDB" w:rsidRPr="00C54199" w:rsidRDefault="001D4EDB" w:rsidP="001D4EDB">
      <w:r>
        <w:t>Заказчик</w:t>
      </w:r>
      <w:r w:rsidRPr="003818D3">
        <w:t>:</w:t>
      </w:r>
      <w:r w:rsidR="00C54199" w:rsidRPr="00C54199">
        <w:t xml:space="preserve"> {{</w:t>
      </w:r>
      <w:r w:rsidR="00C54199">
        <w:rPr>
          <w:lang w:val="en-US"/>
        </w:rPr>
        <w:t>Customer</w:t>
      </w:r>
      <w:r w:rsidR="00C54199" w:rsidRPr="00C54199">
        <w:t>.</w:t>
      </w:r>
      <w:r w:rsidR="00C54199">
        <w:rPr>
          <w:lang w:val="en-US"/>
        </w:rPr>
        <w:t>LongName</w:t>
      </w:r>
      <w:r w:rsidR="00C54199" w:rsidRPr="00C54199">
        <w:t xml:space="preserve">}}, </w:t>
      </w:r>
      <w:r w:rsidR="00C54199">
        <w:t>ИНН:</w:t>
      </w:r>
      <w:r w:rsidR="00C54199" w:rsidRPr="00C54199">
        <w:t xml:space="preserve"> {{</w:t>
      </w:r>
      <w:r w:rsidR="00C54199">
        <w:rPr>
          <w:lang w:val="en-US"/>
        </w:rPr>
        <w:t>Customer</w:t>
      </w:r>
      <w:r w:rsidR="00C54199" w:rsidRPr="00C54199">
        <w:t>.</w:t>
      </w:r>
      <w:r w:rsidR="00C54199">
        <w:rPr>
          <w:lang w:val="en-US"/>
        </w:rPr>
        <w:t>Inn</w:t>
      </w:r>
      <w:r w:rsidR="00C54199" w:rsidRPr="00C54199">
        <w:t xml:space="preserve">}}, </w:t>
      </w:r>
      <w:r w:rsidR="00C54199">
        <w:t>КПП:</w:t>
      </w:r>
      <w:r w:rsidR="00C54199" w:rsidRPr="00C54199">
        <w:t xml:space="preserve"> {{</w:t>
      </w:r>
      <w:r w:rsidR="00C54199">
        <w:rPr>
          <w:lang w:val="en-US"/>
        </w:rPr>
        <w:t>Customer</w:t>
      </w:r>
      <w:r w:rsidR="00C54199" w:rsidRPr="00C54199">
        <w:t>.</w:t>
      </w:r>
      <w:r w:rsidR="00C54199">
        <w:rPr>
          <w:lang w:val="en-US"/>
        </w:rPr>
        <w:t>Kpp</w:t>
      </w:r>
      <w:r w:rsidR="00C54199" w:rsidRPr="00C54199">
        <w:t>}}, {{</w:t>
      </w:r>
      <w:r w:rsidR="00C54199">
        <w:rPr>
          <w:lang w:val="en-US"/>
        </w:rPr>
        <w:t>Customer</w:t>
      </w:r>
      <w:r w:rsidR="00C54199" w:rsidRPr="00C54199">
        <w:t>.</w:t>
      </w:r>
      <w:r w:rsidR="00C54199">
        <w:rPr>
          <w:lang w:val="en-US"/>
        </w:rPr>
        <w:t>Address</w:t>
      </w:r>
      <w:r w:rsidR="00C54199" w:rsidRPr="00C54199">
        <w:t>}}</w:t>
      </w:r>
    </w:p>
    <w:p w14:paraId="568B67B2" w14:textId="3ACAA7DC" w:rsidR="001D4EDB" w:rsidRPr="00C54199" w:rsidRDefault="001D4EDB" w:rsidP="001D4EDB">
      <w:r>
        <w:t>Плательщик:</w:t>
      </w:r>
      <w:r w:rsidR="00C54199" w:rsidRPr="00C54199">
        <w:t xml:space="preserve"> </w:t>
      </w:r>
      <w:r w:rsidR="00C54199" w:rsidRPr="00C54199">
        <w:t>{{</w:t>
      </w:r>
      <w:r w:rsidR="00C54199">
        <w:rPr>
          <w:lang w:val="en-US"/>
        </w:rPr>
        <w:t>Payer</w:t>
      </w:r>
      <w:r w:rsidR="00C54199" w:rsidRPr="00C54199">
        <w:t>.</w:t>
      </w:r>
      <w:r w:rsidR="00C54199">
        <w:rPr>
          <w:lang w:val="en-US"/>
        </w:rPr>
        <w:t>LongName</w:t>
      </w:r>
      <w:r w:rsidR="00C54199" w:rsidRPr="00C54199">
        <w:t xml:space="preserve">}}, </w:t>
      </w:r>
      <w:r w:rsidR="00C54199">
        <w:t>ИНН:</w:t>
      </w:r>
      <w:r w:rsidR="00C54199" w:rsidRPr="00C54199">
        <w:t xml:space="preserve"> {{</w:t>
      </w:r>
      <w:r w:rsidR="00C54199" w:rsidRPr="00C54199">
        <w:t xml:space="preserve"> </w:t>
      </w:r>
      <w:r w:rsidR="00C54199">
        <w:rPr>
          <w:lang w:val="en-US"/>
        </w:rPr>
        <w:t>Payer</w:t>
      </w:r>
      <w:r w:rsidR="00C54199" w:rsidRPr="00C54199">
        <w:t>.</w:t>
      </w:r>
      <w:r w:rsidR="00C54199">
        <w:rPr>
          <w:lang w:val="en-US"/>
        </w:rPr>
        <w:t>Inn</w:t>
      </w:r>
      <w:r w:rsidR="00C54199" w:rsidRPr="00C54199">
        <w:t xml:space="preserve">}}, </w:t>
      </w:r>
      <w:r w:rsidR="00C54199">
        <w:t>КПП:</w:t>
      </w:r>
      <w:r w:rsidR="00C54199" w:rsidRPr="00C54199">
        <w:t xml:space="preserve"> {{</w:t>
      </w:r>
      <w:r w:rsidR="00C54199" w:rsidRPr="00C54199">
        <w:t xml:space="preserve"> </w:t>
      </w:r>
      <w:r w:rsidR="00C54199">
        <w:rPr>
          <w:lang w:val="en-US"/>
        </w:rPr>
        <w:t>Payer</w:t>
      </w:r>
      <w:r w:rsidR="00C54199" w:rsidRPr="00C54199">
        <w:t>.</w:t>
      </w:r>
      <w:r w:rsidR="00C54199">
        <w:rPr>
          <w:lang w:val="en-US"/>
        </w:rPr>
        <w:t>Kpp</w:t>
      </w:r>
      <w:r w:rsidR="00C54199" w:rsidRPr="00C54199">
        <w:t>}}, {{</w:t>
      </w:r>
      <w:r w:rsidR="00C54199" w:rsidRPr="00C54199">
        <w:t xml:space="preserve"> </w:t>
      </w:r>
      <w:r w:rsidR="00C54199">
        <w:rPr>
          <w:lang w:val="en-US"/>
        </w:rPr>
        <w:t>Payer</w:t>
      </w:r>
      <w:r w:rsidR="00C54199" w:rsidRPr="00C54199">
        <w:t>.</w:t>
      </w:r>
      <w:r w:rsidR="00C54199">
        <w:rPr>
          <w:lang w:val="en-US"/>
        </w:rPr>
        <w:t>Address</w:t>
      </w:r>
      <w:r w:rsidR="00C54199" w:rsidRPr="00C54199"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  <w:tblCaption w:val="Positions"/>
      </w:tblPr>
      <w:tblGrid>
        <w:gridCol w:w="704"/>
        <w:gridCol w:w="851"/>
        <w:gridCol w:w="3543"/>
        <w:gridCol w:w="993"/>
        <w:gridCol w:w="708"/>
        <w:gridCol w:w="1134"/>
        <w:gridCol w:w="709"/>
        <w:gridCol w:w="992"/>
        <w:gridCol w:w="1128"/>
      </w:tblGrid>
      <w:tr w:rsidR="00F53D42" w14:paraId="6CF723A2" w14:textId="77777777" w:rsidTr="007F68B0">
        <w:tc>
          <w:tcPr>
            <w:tcW w:w="704" w:type="dxa"/>
            <w:vAlign w:val="center"/>
          </w:tcPr>
          <w:p w14:paraId="3D16080F" w14:textId="77777777" w:rsidR="001D4EDB" w:rsidRDefault="001D4EDB" w:rsidP="001D4EDB">
            <w:pPr>
              <w:jc w:val="center"/>
            </w:pPr>
            <w:r>
              <w:t>№ п/п</w:t>
            </w:r>
          </w:p>
        </w:tc>
        <w:tc>
          <w:tcPr>
            <w:tcW w:w="851" w:type="dxa"/>
            <w:vAlign w:val="center"/>
          </w:tcPr>
          <w:p w14:paraId="113FEC9C" w14:textId="77777777" w:rsidR="001D4EDB" w:rsidRDefault="001D4EDB" w:rsidP="001D4EDB">
            <w:pPr>
              <w:jc w:val="center"/>
            </w:pPr>
            <w:r>
              <w:t>№ кат.</w:t>
            </w:r>
          </w:p>
        </w:tc>
        <w:tc>
          <w:tcPr>
            <w:tcW w:w="3543" w:type="dxa"/>
            <w:vAlign w:val="center"/>
          </w:tcPr>
          <w:p w14:paraId="5C64E93F" w14:textId="77777777" w:rsidR="001D4EDB" w:rsidRDefault="001D4EDB" w:rsidP="001D4EDB">
            <w:pPr>
              <w:jc w:val="center"/>
            </w:pPr>
            <w:r>
              <w:t>Наименование</w:t>
            </w:r>
          </w:p>
        </w:tc>
        <w:tc>
          <w:tcPr>
            <w:tcW w:w="993" w:type="dxa"/>
            <w:vAlign w:val="center"/>
          </w:tcPr>
          <w:p w14:paraId="26550827" w14:textId="77777777" w:rsidR="001D4EDB" w:rsidRDefault="001D4EDB" w:rsidP="001D4EDB">
            <w:pPr>
              <w:jc w:val="center"/>
            </w:pPr>
            <w:r>
              <w:t>Ед. изм.</w:t>
            </w:r>
          </w:p>
        </w:tc>
        <w:tc>
          <w:tcPr>
            <w:tcW w:w="708" w:type="dxa"/>
            <w:vAlign w:val="center"/>
          </w:tcPr>
          <w:p w14:paraId="27269A15" w14:textId="77777777" w:rsidR="001D4EDB" w:rsidRDefault="001D4EDB" w:rsidP="001D4EDB">
            <w:pPr>
              <w:jc w:val="center"/>
            </w:pPr>
            <w:r>
              <w:t>Кол-во</w:t>
            </w:r>
          </w:p>
        </w:tc>
        <w:tc>
          <w:tcPr>
            <w:tcW w:w="1134" w:type="dxa"/>
            <w:vAlign w:val="center"/>
          </w:tcPr>
          <w:p w14:paraId="0EF1F046" w14:textId="77777777" w:rsidR="001D4EDB" w:rsidRDefault="001D4EDB" w:rsidP="001D4EDB">
            <w:pPr>
              <w:jc w:val="center"/>
            </w:pPr>
            <w:r>
              <w:t>Цена</w:t>
            </w:r>
          </w:p>
        </w:tc>
        <w:tc>
          <w:tcPr>
            <w:tcW w:w="709" w:type="dxa"/>
            <w:vAlign w:val="center"/>
          </w:tcPr>
          <w:p w14:paraId="729B5C55" w14:textId="77777777" w:rsidR="001D4EDB" w:rsidRDefault="001D4EDB" w:rsidP="001D4EDB">
            <w:pPr>
              <w:jc w:val="center"/>
            </w:pPr>
            <w:r>
              <w:t>НДС %</w:t>
            </w:r>
          </w:p>
        </w:tc>
        <w:tc>
          <w:tcPr>
            <w:tcW w:w="992" w:type="dxa"/>
            <w:vAlign w:val="center"/>
          </w:tcPr>
          <w:p w14:paraId="4D321DD7" w14:textId="77777777" w:rsidR="001D4EDB" w:rsidRDefault="001D4EDB" w:rsidP="001D4EDB">
            <w:pPr>
              <w:jc w:val="center"/>
            </w:pPr>
            <w:r>
              <w:t>Сумма НДС</w:t>
            </w:r>
          </w:p>
        </w:tc>
        <w:tc>
          <w:tcPr>
            <w:tcW w:w="1128" w:type="dxa"/>
            <w:vAlign w:val="center"/>
          </w:tcPr>
          <w:p w14:paraId="16AFAFC7" w14:textId="77777777" w:rsidR="001D4EDB" w:rsidRDefault="001D4EDB" w:rsidP="001D4EDB">
            <w:pPr>
              <w:jc w:val="center"/>
            </w:pPr>
            <w:r>
              <w:t>Всего с НДС</w:t>
            </w:r>
          </w:p>
        </w:tc>
      </w:tr>
      <w:tr w:rsidR="00F53D42" w14:paraId="6EE9C253" w14:textId="77777777" w:rsidTr="007F68B0">
        <w:tc>
          <w:tcPr>
            <w:tcW w:w="704" w:type="dxa"/>
            <w:vAlign w:val="center"/>
          </w:tcPr>
          <w:p w14:paraId="601EDC7C" w14:textId="57BC0BAB" w:rsidR="001D4EDB" w:rsidRPr="00D72232" w:rsidRDefault="00D72232" w:rsidP="001D4EDB">
            <w:pPr>
              <w:jc w:val="center"/>
              <w:rPr>
                <w:lang w:val="en-US"/>
              </w:rPr>
            </w:pPr>
            <w:bookmarkStart w:id="0" w:name="Positions"/>
            <w:bookmarkEnd w:id="0"/>
            <w:r>
              <w:rPr>
                <w:lang w:val="en-US"/>
              </w:rPr>
              <w:t>{{Item.</w:t>
            </w:r>
            <w:r w:rsidR="00C54199">
              <w:rPr>
                <w:lang w:val="en-US"/>
              </w:rPr>
              <w:t>Position</w:t>
            </w:r>
            <w:r>
              <w:rPr>
                <w:lang w:val="en-US"/>
              </w:rPr>
              <w:t>Number}}</w:t>
            </w:r>
          </w:p>
        </w:tc>
        <w:tc>
          <w:tcPr>
            <w:tcW w:w="851" w:type="dxa"/>
            <w:vAlign w:val="center"/>
          </w:tcPr>
          <w:p w14:paraId="1AFD6AC6" w14:textId="16A90582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{{Item.Cat</w:t>
            </w:r>
            <w:r w:rsidR="00C54199">
              <w:rPr>
                <w:lang w:val="en-US"/>
              </w:rPr>
              <w:t>alog</w:t>
            </w:r>
            <w:r>
              <w:rPr>
                <w:lang w:val="en-US"/>
              </w:rPr>
              <w:t>Number}}</w:t>
            </w:r>
          </w:p>
        </w:tc>
        <w:tc>
          <w:tcPr>
            <w:tcW w:w="3543" w:type="dxa"/>
          </w:tcPr>
          <w:p w14:paraId="06F5ECB9" w14:textId="6FF8781F" w:rsidR="001D4EDB" w:rsidRPr="00D72232" w:rsidRDefault="00D72232" w:rsidP="001D4EDB">
            <w:pPr>
              <w:rPr>
                <w:lang w:val="en-US"/>
              </w:rPr>
            </w:pPr>
            <w:r>
              <w:rPr>
                <w:lang w:val="en-US"/>
              </w:rPr>
              <w:t>{{Item.</w:t>
            </w:r>
            <w:r w:rsidR="00004C35">
              <w:rPr>
                <w:lang w:val="en-US"/>
              </w:rPr>
              <w:t>LongCatalogName</w:t>
            </w:r>
            <w:r>
              <w:rPr>
                <w:lang w:val="en-US"/>
              </w:rPr>
              <w:t>}}</w:t>
            </w:r>
          </w:p>
        </w:tc>
        <w:tc>
          <w:tcPr>
            <w:tcW w:w="993" w:type="dxa"/>
            <w:vAlign w:val="center"/>
          </w:tcPr>
          <w:p w14:paraId="238730ED" w14:textId="405A35E9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{{Item.Unit}}</w:t>
            </w:r>
          </w:p>
        </w:tc>
        <w:tc>
          <w:tcPr>
            <w:tcW w:w="708" w:type="dxa"/>
            <w:vAlign w:val="center"/>
          </w:tcPr>
          <w:p w14:paraId="146CC506" w14:textId="77B391A0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{{Item.Amount}}</w:t>
            </w:r>
          </w:p>
        </w:tc>
        <w:tc>
          <w:tcPr>
            <w:tcW w:w="1134" w:type="dxa"/>
            <w:vAlign w:val="center"/>
          </w:tcPr>
          <w:p w14:paraId="2BCF3140" w14:textId="714D0205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{{Item.Price}}</w:t>
            </w:r>
          </w:p>
        </w:tc>
        <w:tc>
          <w:tcPr>
            <w:tcW w:w="709" w:type="dxa"/>
            <w:vAlign w:val="center"/>
          </w:tcPr>
          <w:p w14:paraId="46A13553" w14:textId="0B74D9A4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{{Item.Vat}}</w:t>
            </w:r>
          </w:p>
        </w:tc>
        <w:tc>
          <w:tcPr>
            <w:tcW w:w="992" w:type="dxa"/>
            <w:vAlign w:val="center"/>
          </w:tcPr>
          <w:p w14:paraId="31877929" w14:textId="6F5096B1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{{Item.SumVat}}</w:t>
            </w:r>
          </w:p>
        </w:tc>
        <w:tc>
          <w:tcPr>
            <w:tcW w:w="1128" w:type="dxa"/>
            <w:vAlign w:val="center"/>
          </w:tcPr>
          <w:p w14:paraId="353FE2BA" w14:textId="3B5DF9EB" w:rsidR="001D4EDB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{{Item.Sum</w:t>
            </w:r>
            <w:r w:rsidR="00004C35">
              <w:rPr>
                <w:lang w:val="en-US"/>
              </w:rPr>
              <w:t>WithVat</w:t>
            </w:r>
            <w:r>
              <w:rPr>
                <w:lang w:val="en-US"/>
              </w:rPr>
              <w:t>}}}}</w:t>
            </w:r>
          </w:p>
        </w:tc>
      </w:tr>
      <w:tr w:rsidR="00F53D42" w14:paraId="18807FC2" w14:textId="77777777" w:rsidTr="00C974E8">
        <w:tc>
          <w:tcPr>
            <w:tcW w:w="8642" w:type="dxa"/>
            <w:gridSpan w:val="7"/>
            <w:vAlign w:val="center"/>
          </w:tcPr>
          <w:p w14:paraId="2B37C11D" w14:textId="77777777" w:rsidR="003818D3" w:rsidRDefault="003818D3" w:rsidP="001D4EDB">
            <w:pPr>
              <w:jc w:val="center"/>
            </w:pPr>
          </w:p>
        </w:tc>
        <w:tc>
          <w:tcPr>
            <w:tcW w:w="992" w:type="dxa"/>
            <w:vAlign w:val="center"/>
          </w:tcPr>
          <w:p w14:paraId="14F83C0C" w14:textId="77777777" w:rsidR="003818D3" w:rsidRDefault="003818D3" w:rsidP="001D4EDB">
            <w:pPr>
              <w:jc w:val="center"/>
            </w:pPr>
          </w:p>
        </w:tc>
        <w:tc>
          <w:tcPr>
            <w:tcW w:w="1128" w:type="dxa"/>
            <w:vAlign w:val="center"/>
          </w:tcPr>
          <w:p w14:paraId="12245FEB" w14:textId="784B8C73" w:rsidR="003818D3" w:rsidRPr="00F53D42" w:rsidRDefault="00F53D42" w:rsidP="001D4E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{{CommercialOffer.SumAll}}</w:t>
            </w:r>
          </w:p>
        </w:tc>
      </w:tr>
    </w:tbl>
    <w:p w14:paraId="18D0D24E" w14:textId="77777777" w:rsidR="003F581C" w:rsidRDefault="003F581C" w:rsidP="001D4EDB"/>
    <w:p w14:paraId="743FEA80" w14:textId="5E36939B" w:rsidR="00D42F22" w:rsidRPr="00D42F22" w:rsidRDefault="00D42F22" w:rsidP="001D4EDB">
      <w:pPr>
        <w:rPr>
          <w:lang w:val="en-US"/>
        </w:rPr>
      </w:pPr>
      <w:r>
        <w:rPr>
          <w:lang w:val="en-US"/>
        </w:rPr>
        <w:t>{{CommercialOffer.Rtf}}</w:t>
      </w:r>
    </w:p>
    <w:p w14:paraId="1E20C065" w14:textId="3CA743B9" w:rsidR="001D4EDB" w:rsidRDefault="001D4EDB" w:rsidP="001D4EDB">
      <w:pPr>
        <w:rPr>
          <w:lang w:val="en-US"/>
        </w:rPr>
      </w:pPr>
      <w:r>
        <w:t>Всего к оплате</w:t>
      </w:r>
      <w:r>
        <w:rPr>
          <w:lang w:val="en-US"/>
        </w:rPr>
        <w:t>:</w:t>
      </w:r>
    </w:p>
    <w:p w14:paraId="6981B629" w14:textId="77777777" w:rsidR="001D4EDB" w:rsidRDefault="001D4EDB" w:rsidP="001D4EDB">
      <w:pPr>
        <w:rPr>
          <w:lang w:val="en-US"/>
        </w:rPr>
      </w:pPr>
    </w:p>
    <w:p w14:paraId="30362A12" w14:textId="77777777" w:rsidR="001D4EDB" w:rsidRDefault="001D4EDB" w:rsidP="001D4EDB">
      <w:pPr>
        <w:jc w:val="right"/>
      </w:pPr>
      <w:r>
        <w:t>_______________</w:t>
      </w:r>
    </w:p>
    <w:p w14:paraId="28F8D2F3" w14:textId="77777777" w:rsidR="001D4EDB" w:rsidRPr="001D4EDB" w:rsidRDefault="001D4EDB" w:rsidP="001D4EDB">
      <w:pPr>
        <w:jc w:val="right"/>
      </w:pPr>
      <w:r>
        <w:t>_______________</w:t>
      </w:r>
    </w:p>
    <w:sectPr w:rsidR="001D4EDB" w:rsidRPr="001D4EDB" w:rsidSect="00CD08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FE"/>
    <w:rsid w:val="00004C35"/>
    <w:rsid w:val="000D66B6"/>
    <w:rsid w:val="0015212B"/>
    <w:rsid w:val="001D4EDB"/>
    <w:rsid w:val="00254301"/>
    <w:rsid w:val="00292A14"/>
    <w:rsid w:val="0029673E"/>
    <w:rsid w:val="00315AA0"/>
    <w:rsid w:val="003818D3"/>
    <w:rsid w:val="003F581C"/>
    <w:rsid w:val="00403D7D"/>
    <w:rsid w:val="00440834"/>
    <w:rsid w:val="00484700"/>
    <w:rsid w:val="00501464"/>
    <w:rsid w:val="00612C2D"/>
    <w:rsid w:val="00652D98"/>
    <w:rsid w:val="00671185"/>
    <w:rsid w:val="00694699"/>
    <w:rsid w:val="006C5116"/>
    <w:rsid w:val="007035B1"/>
    <w:rsid w:val="00743BA9"/>
    <w:rsid w:val="00756C79"/>
    <w:rsid w:val="0077191B"/>
    <w:rsid w:val="007F68B0"/>
    <w:rsid w:val="008342FE"/>
    <w:rsid w:val="00884BF1"/>
    <w:rsid w:val="009257D8"/>
    <w:rsid w:val="00B26063"/>
    <w:rsid w:val="00B62DC1"/>
    <w:rsid w:val="00B84F57"/>
    <w:rsid w:val="00BC1714"/>
    <w:rsid w:val="00C1070C"/>
    <w:rsid w:val="00C13793"/>
    <w:rsid w:val="00C22D87"/>
    <w:rsid w:val="00C54199"/>
    <w:rsid w:val="00C6331C"/>
    <w:rsid w:val="00C974E8"/>
    <w:rsid w:val="00CC463A"/>
    <w:rsid w:val="00CD0882"/>
    <w:rsid w:val="00CF566D"/>
    <w:rsid w:val="00D42F22"/>
    <w:rsid w:val="00D72232"/>
    <w:rsid w:val="00DA32DA"/>
    <w:rsid w:val="00E44039"/>
    <w:rsid w:val="00EA693F"/>
    <w:rsid w:val="00EB7516"/>
    <w:rsid w:val="00F30811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6F5D"/>
  <w15:chartTrackingRefBased/>
  <w15:docId w15:val="{AB845A64-B122-4C1A-BAB2-98509C11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33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1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krinskiya\Desktop\test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D33EBF-5325-413E-B4C2-6A7384F0B78C}">
  <we:reference id="wa104379118" version="1.0.0.0" store="ru-RU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AEF2F-981B-4647-B12F-4EFD07064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test1.dotx</Template>
  <TotalTime>80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Vector-Best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Мокринский Александр Сергеевич</dc:creator>
  <cp:keywords/>
  <dc:description/>
  <cp:lastModifiedBy>Мокринский Александр Сергеевич</cp:lastModifiedBy>
  <cp:revision>47</cp:revision>
  <dcterms:created xsi:type="dcterms:W3CDTF">2023-10-24T08:37:00Z</dcterms:created>
  <dcterms:modified xsi:type="dcterms:W3CDTF">2023-10-31T05:20:00Z</dcterms:modified>
</cp:coreProperties>
</file>